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246929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>
                    <wp:extent cx="810491" cy="810491"/>
                    <wp:effectExtent l="0" t="0" r="0" b="0"/>
                    <wp:docPr id="3" name="Imagem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17043" cy="8170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A3C5E"/>
                                  </w:r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Pr="00246929" w:rsidRDefault="00997D7D">
                                    <w:pPr>
                                      <w:pStyle w:val="Ttulo10"/>
                                      <w:rPr>
                                        <w:color w:val="FA3C5E"/>
                                      </w:rPr>
                                    </w:pPr>
                                    <w:r w:rsidRPr="00246929">
                                      <w:rPr>
                                        <w:color w:val="FA3C5E"/>
                                      </w:rP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 Light" w:hAnsi="Bahnschrift Light"/>
                                  </w:r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Pr="00246929" w:rsidRDefault="00246929">
                                    <w:pPr>
                                      <w:pStyle w:val="Subttulo1"/>
                                      <w:rPr>
                                        <w:rFonts w:ascii="Bahnschrift Light" w:hAnsi="Bahnschrift Light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Bahnschrift Light" w:hAnsi="Bahnschrift Light"/>
                                      </w:rPr>
                                      <w:t>WishL</w:t>
                                    </w:r>
                                    <w:r w:rsidRPr="00246929">
                                      <w:rPr>
                                        <w:rFonts w:ascii="Bahnschrift Light" w:hAnsi="Bahnschrift Light"/>
                                      </w:rPr>
                                      <w:t>ist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FA3C5E"/>
                            </w:r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Pr="00246929" w:rsidRDefault="00997D7D">
                              <w:pPr>
                                <w:pStyle w:val="Ttulo10"/>
                                <w:rPr>
                                  <w:color w:val="FA3C5E"/>
                                </w:rPr>
                              </w:pPr>
                              <w:r w:rsidRPr="00246929">
                                <w:rPr>
                                  <w:color w:val="FA3C5E"/>
                                </w:rP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 Light" w:hAnsi="Bahnschrift Light"/>
                            </w:r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Pr="00246929" w:rsidRDefault="00246929">
                              <w:pPr>
                                <w:pStyle w:val="Subttulo1"/>
                                <w:rPr>
                                  <w:rFonts w:ascii="Bahnschrift Light" w:hAnsi="Bahnschrift Light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Light" w:hAnsi="Bahnschrift Light"/>
                                </w:rPr>
                                <w:t>WishL</w:t>
                              </w:r>
                              <w:r w:rsidRPr="00246929">
                                <w:rPr>
                                  <w:rFonts w:ascii="Bahnschrift Light" w:hAnsi="Bahnschrift Light"/>
                                </w:rPr>
                                <w:t>ist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sz w:val="20"/>
          <w:szCs w:val="20"/>
        </w:rPr>
        <w:id w:val="1250242059"/>
      </w:sdtPr>
      <w:sdtEndPr>
        <w:rPr>
          <w:b/>
          <w:bCs/>
          <w:noProof/>
          <w:color w:val="4C483D" w:themeColor="text2"/>
        </w:rPr>
      </w:sdtEndPr>
      <w:sdtContent>
        <w:sdt>
          <w:sdtPr>
            <w:rPr>
              <w:rFonts w:asciiTheme="minorHAnsi" w:eastAsiaTheme="minorEastAsia" w:hAnsiTheme="minorHAnsi" w:cstheme="minorBidi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  <w:color w:val="4C483D" w:themeColor="text2"/>
            </w:rPr>
          </w:sdtEndPr>
          <w:sdtContent>
            <w:p w:rsidR="007C7D98" w:rsidRPr="003A3DAA" w:rsidRDefault="007C7D98" w:rsidP="007C7D98">
              <w:pPr>
                <w:pStyle w:val="Cabealhodondice"/>
              </w:pPr>
              <w:r w:rsidRPr="003A3DAA">
                <w:rPr>
                  <w:u w:val="single"/>
                </w:rPr>
                <w:t>Sumário</w:t>
              </w:r>
            </w:p>
            <w:p w:rsidR="00460C48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797342" w:history="1">
                <w:r w:rsidR="00460C48" w:rsidRPr="00D36E0E">
                  <w:rPr>
                    <w:rStyle w:val="Hyperlink"/>
                    <w:noProof/>
                  </w:rPr>
                  <w:t>Resumo</w:t>
                </w:r>
                <w:r w:rsidR="00460C48">
                  <w:rPr>
                    <w:noProof/>
                    <w:webHidden/>
                  </w:rPr>
                  <w:tab/>
                </w:r>
                <w:r w:rsidR="00460C48">
                  <w:rPr>
                    <w:noProof/>
                    <w:webHidden/>
                  </w:rPr>
                  <w:fldChar w:fldCharType="begin"/>
                </w:r>
                <w:r w:rsidR="00460C48">
                  <w:rPr>
                    <w:noProof/>
                    <w:webHidden/>
                  </w:rPr>
                  <w:instrText xml:space="preserve"> PAGEREF _Toc5797342 \h </w:instrText>
                </w:r>
                <w:r w:rsidR="00460C48">
                  <w:rPr>
                    <w:noProof/>
                    <w:webHidden/>
                  </w:rPr>
                </w:r>
                <w:r w:rsidR="00460C48">
                  <w:rPr>
                    <w:noProof/>
                    <w:webHidden/>
                  </w:rPr>
                  <w:fldChar w:fldCharType="separate"/>
                </w:r>
                <w:r w:rsidR="00460C48">
                  <w:rPr>
                    <w:noProof/>
                    <w:webHidden/>
                  </w:rPr>
                  <w:t>2</w:t>
                </w:r>
                <w:r w:rsidR="00460C48">
                  <w:rPr>
                    <w:noProof/>
                    <w:webHidden/>
                  </w:rPr>
                  <w:fldChar w:fldCharType="end"/>
                </w:r>
              </w:hyperlink>
            </w:p>
            <w:p w:rsidR="00460C48" w:rsidRDefault="00460C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797343" w:history="1">
                <w:r w:rsidRPr="00D36E0E">
                  <w:rPr>
                    <w:rStyle w:val="Hyperlink"/>
                    <w:noProof/>
                  </w:rPr>
                  <w:t>Objetivos</w:t>
                </w:r>
              </w:hyperlink>
            </w:p>
            <w:p w:rsidR="00460C48" w:rsidRDefault="00460C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797344" w:history="1">
                <w:r w:rsidRPr="00D36E0E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0C48" w:rsidRDefault="00460C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797345" w:history="1">
                <w:r w:rsidRPr="00D36E0E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0C48" w:rsidRDefault="00460C4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797346" w:history="1">
                <w:r w:rsidRPr="00D36E0E">
                  <w:rPr>
                    <w:rStyle w:val="Hyperlink"/>
                    <w:noProof/>
                  </w:rPr>
                  <w:t>Back-End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_Toc5797346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C48" w:rsidRDefault="00460C4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797347" w:history="1">
                <w:r w:rsidRPr="00D36E0E"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_Toc5797347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C48" w:rsidRDefault="00460C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797348" w:history="1">
                <w:r w:rsidRPr="00D36E0E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0C48" w:rsidRDefault="00460C4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797349" w:history="1">
                <w:r w:rsidRPr="00D36E0E"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_Toc5797349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C48" w:rsidRDefault="00460C4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797350" w:history="1">
                <w:r w:rsidRPr="00D36E0E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0C48" w:rsidRDefault="00460C4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797351" w:history="1">
                <w:r w:rsidRPr="00D36E0E">
                  <w:rPr>
                    <w:rStyle w:val="Hyperlink"/>
                    <w:noProof/>
                  </w:rPr>
                  <w:t>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_Toc5797351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246929">
          <w:footerReference w:type="first" r:id="rId11"/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797342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797343"/>
      <w:r>
        <w:t>Objetivos</w:t>
      </w:r>
      <w:bookmarkEnd w:id="1"/>
    </w:p>
    <w:p w:rsidR="004A0592" w:rsidRDefault="00960319">
      <w:r>
        <w:t>Desenvolver um sistema web</w:t>
      </w:r>
      <w:r w:rsidR="003A3DAA">
        <w:t xml:space="preserve"> para a realização de cadastros </w:t>
      </w:r>
      <w:r w:rsidR="000A3511">
        <w:t xml:space="preserve">e listagem </w:t>
      </w:r>
      <w:r w:rsidR="003A3DAA">
        <w:t>de desejos</w:t>
      </w:r>
      <w:r>
        <w:t>.</w:t>
      </w:r>
    </w:p>
    <w:p w:rsidR="003D08CD" w:rsidRDefault="0001427C" w:rsidP="003A3DAA">
      <w:pPr>
        <w:pStyle w:val="cabealho2"/>
      </w:pPr>
      <w:bookmarkStart w:id="2" w:name="_Toc5797344"/>
      <w:r>
        <w:t xml:space="preserve">Resumo </w:t>
      </w:r>
      <w:r w:rsidR="00952E23">
        <w:t>do projeto</w:t>
      </w:r>
      <w:bookmarkEnd w:id="2"/>
    </w:p>
    <w:p w:rsidR="003A3DAA" w:rsidRDefault="003A3DAA" w:rsidP="003D08CD">
      <w:pPr>
        <w:sectPr w:rsidR="003A3DAA" w:rsidSect="007C7D98">
          <w:footerReference w:type="default" r:id="rId12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Desenvolver uma lista de desejos,  onde será poss</w:t>
      </w:r>
      <w:r w:rsidR="000A3511">
        <w:t xml:space="preserve">ível cadastrar e listar desejos,  através da criação de uma API construída em C# e </w:t>
      </w:r>
      <w:proofErr w:type="spellStart"/>
      <w:r w:rsidR="000A3511">
        <w:t>React</w:t>
      </w:r>
      <w:proofErr w:type="spellEnd"/>
      <w:r w:rsidR="000A3511">
        <w:t>.</w:t>
      </w:r>
    </w:p>
    <w:p w:rsidR="00DA19B6" w:rsidRDefault="008A7F37">
      <w:pPr>
        <w:pStyle w:val="cabealho2"/>
      </w:pPr>
      <w:bookmarkStart w:id="3" w:name="_Toc5797345"/>
      <w:r>
        <w:lastRenderedPageBreak/>
        <w:t>Cronograma</w:t>
      </w:r>
      <w:bookmarkEnd w:id="3"/>
    </w:p>
    <w:p w:rsidR="00D83DC2" w:rsidRPr="00F56551" w:rsidRDefault="003A3DAA" w:rsidP="008A7F37">
      <w:pPr>
        <w:pStyle w:val="InformaesdeContato0"/>
        <w:rPr>
          <w:color w:val="000000" w:themeColor="text1"/>
        </w:rPr>
      </w:pPr>
      <w:proofErr w:type="spellStart"/>
      <w:r>
        <w:rPr>
          <w:color w:val="000000" w:themeColor="text1"/>
        </w:rPr>
        <w:t>Trello</w:t>
      </w:r>
      <w:proofErr w:type="spellEnd"/>
      <w:r>
        <w:rPr>
          <w:color w:val="000000" w:themeColor="text1"/>
        </w:rPr>
        <w:t xml:space="preserve">: </w:t>
      </w:r>
      <w:r w:rsidRPr="003A3DAA">
        <w:rPr>
          <w:color w:val="000000" w:themeColor="text1"/>
        </w:rPr>
        <w:t>https://trello.com/b/aDjf7ocb/wishlist-desafio-aline-jo%C3%A3o-e-paloma</w:t>
      </w:r>
    </w:p>
    <w:p w:rsidR="008A7F37" w:rsidRDefault="008A7F37">
      <w:r>
        <w:br w:type="page"/>
      </w:r>
    </w:p>
    <w:p w:rsidR="00D162E1" w:rsidRDefault="00D162E1" w:rsidP="00D162E1">
      <w:pPr>
        <w:pStyle w:val="cabealho1"/>
      </w:pPr>
      <w:bookmarkStart w:id="4" w:name="_Toc5797346"/>
      <w:r>
        <w:lastRenderedPageBreak/>
        <w:t>Back-</w:t>
      </w:r>
      <w:proofErr w:type="spellStart"/>
      <w:r>
        <w:t>End</w:t>
      </w:r>
      <w:bookmarkEnd w:id="4"/>
      <w:proofErr w:type="spellEnd"/>
    </w:p>
    <w:p w:rsidR="006C7D88" w:rsidRPr="006C7D88" w:rsidRDefault="006C7D88" w:rsidP="00AC51F8">
      <w:r w:rsidRPr="006C7D88">
        <w:rPr>
          <w:rFonts w:cs="Arial"/>
          <w:b/>
          <w:bCs/>
          <w:color w:val="222222"/>
          <w:shd w:val="clear" w:color="auto" w:fill="FFFFFF"/>
        </w:rPr>
        <w:t>API</w:t>
      </w:r>
      <w:r w:rsidRPr="006C7D88">
        <w:rPr>
          <w:rFonts w:cs="Arial"/>
          <w:color w:val="222222"/>
          <w:shd w:val="clear" w:color="auto" w:fill="FFFFFF"/>
        </w:rPr>
        <w:t xml:space="preserve"> significa </w:t>
      </w:r>
      <w:proofErr w:type="spellStart"/>
      <w:r w:rsidRPr="006C7D88">
        <w:rPr>
          <w:rFonts w:cs="Arial"/>
          <w:color w:val="222222"/>
          <w:shd w:val="clear" w:color="auto" w:fill="FFFFFF"/>
        </w:rPr>
        <w:t>Application</w:t>
      </w:r>
      <w:proofErr w:type="spellEnd"/>
      <w:r w:rsidRPr="006C7D8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6C7D88">
        <w:rPr>
          <w:rFonts w:cs="Arial"/>
          <w:color w:val="222222"/>
          <w:shd w:val="clear" w:color="auto" w:fill="FFFFFF"/>
        </w:rPr>
        <w:t>Programming</w:t>
      </w:r>
      <w:proofErr w:type="spellEnd"/>
      <w:r w:rsidRPr="006C7D88">
        <w:rPr>
          <w:rFonts w:cs="Arial"/>
          <w:color w:val="222222"/>
          <w:shd w:val="clear" w:color="auto" w:fill="FFFFFF"/>
        </w:rPr>
        <w:t xml:space="preserve"> Interface – Interface de Programação de Aplicativos – e corresponde a um conjunto de instruções e padrões de programação para acesso a um aplicativo de software.</w:t>
      </w:r>
    </w:p>
    <w:p w:rsidR="006C7D88" w:rsidRDefault="006C7D88" w:rsidP="00AC51F8">
      <w:pPr>
        <w:rPr>
          <w:b/>
        </w:rPr>
      </w:pPr>
      <w:r>
        <w:rPr>
          <w:b/>
        </w:rPr>
        <w:t>Passo a passo:</w:t>
      </w:r>
    </w:p>
    <w:p w:rsidR="00AC51F8" w:rsidRDefault="00AC51F8" w:rsidP="00AC51F8">
      <w:pPr>
        <w:rPr>
          <w:b/>
        </w:rPr>
      </w:pPr>
      <w:r>
        <w:rPr>
          <w:b/>
        </w:rPr>
        <w:t>Executando</w:t>
      </w:r>
      <w:r w:rsidRPr="00D162E1">
        <w:rPr>
          <w:b/>
        </w:rPr>
        <w:t xml:space="preserve"> o Banco de Dados</w:t>
      </w:r>
    </w:p>
    <w:p w:rsidR="00AC51F8" w:rsidRPr="003A3DAA" w:rsidRDefault="00AC51F8" w:rsidP="00AC51F8">
      <w:pPr>
        <w:pStyle w:val="PargrafodaLista"/>
        <w:numPr>
          <w:ilvl w:val="0"/>
          <w:numId w:val="5"/>
        </w:numPr>
        <w:rPr>
          <w:sz w:val="22"/>
        </w:rPr>
      </w:pPr>
      <w:r w:rsidRPr="00C619B8">
        <w:rPr>
          <w:sz w:val="22"/>
        </w:rPr>
        <w:t>Abrir scripts do banco de dados</w:t>
      </w:r>
    </w:p>
    <w:p w:rsidR="00AC51F8" w:rsidRPr="003A3DAA" w:rsidRDefault="00AC51F8" w:rsidP="00AC51F8">
      <w:pPr>
        <w:pStyle w:val="PargrafodaLista"/>
        <w:numPr>
          <w:ilvl w:val="0"/>
          <w:numId w:val="5"/>
        </w:numPr>
        <w:rPr>
          <w:b/>
        </w:rPr>
      </w:pPr>
      <w:r>
        <w:t>Clicar no botão “Executar” em cada script (</w:t>
      </w:r>
      <w:proofErr w:type="gramStart"/>
      <w:r>
        <w:t>DDL,DML</w:t>
      </w:r>
      <w:proofErr w:type="gramEnd"/>
      <w:r>
        <w:t xml:space="preserve"> e DQL)</w:t>
      </w:r>
    </w:p>
    <w:p w:rsidR="003A3DAA" w:rsidRPr="003A3DAA" w:rsidRDefault="003A3DAA" w:rsidP="003A3DAA">
      <w:pPr>
        <w:rPr>
          <w:b/>
        </w:rPr>
      </w:pPr>
    </w:p>
    <w:p w:rsidR="00AC51F8" w:rsidRDefault="00AC51F8" w:rsidP="00AC51F8">
      <w:pPr>
        <w:rPr>
          <w:b/>
        </w:rPr>
      </w:pPr>
      <w:r>
        <w:rPr>
          <w:b/>
        </w:rPr>
        <w:t>Abrindo o projeto</w:t>
      </w:r>
    </w:p>
    <w:p w:rsidR="00AC51F8" w:rsidRPr="00460C48" w:rsidRDefault="00AC51F8" w:rsidP="00460C48">
      <w:pPr>
        <w:pStyle w:val="PargrafodaLista"/>
        <w:numPr>
          <w:ilvl w:val="0"/>
          <w:numId w:val="6"/>
        </w:numPr>
        <w:rPr>
          <w:b/>
        </w:rPr>
      </w:pPr>
      <w:r>
        <w:t>Abra o Visual Studio 2017</w:t>
      </w:r>
    </w:p>
    <w:p w:rsidR="00AC51F8" w:rsidRDefault="00AC51F8" w:rsidP="00AC51F8">
      <w:pPr>
        <w:pStyle w:val="PargrafodaLista"/>
      </w:pPr>
    </w:p>
    <w:p w:rsidR="00AC51F8" w:rsidRPr="00460C48" w:rsidRDefault="00AC51F8" w:rsidP="00460C48">
      <w:pPr>
        <w:pStyle w:val="PargrafodaLista"/>
        <w:numPr>
          <w:ilvl w:val="0"/>
          <w:numId w:val="6"/>
        </w:numPr>
        <w:rPr>
          <w:b/>
        </w:rPr>
      </w:pPr>
      <w:r>
        <w:t xml:space="preserve">Abra o projeto </w:t>
      </w:r>
    </w:p>
    <w:p w:rsidR="00AC51F8" w:rsidRDefault="00AC51F8" w:rsidP="00AC51F8">
      <w:pPr>
        <w:rPr>
          <w:b/>
        </w:rPr>
      </w:pPr>
    </w:p>
    <w:p w:rsidR="00AC51F8" w:rsidRPr="00B8740A" w:rsidRDefault="00B8740A" w:rsidP="00B8740A">
      <w:pPr>
        <w:rPr>
          <w:b/>
        </w:rPr>
      </w:pPr>
      <w:r w:rsidRPr="00B8740A">
        <w:rPr>
          <w:b/>
        </w:rPr>
        <w:t>Caso oco</w:t>
      </w:r>
      <w:r>
        <w:rPr>
          <w:b/>
        </w:rPr>
        <w:t>rra alteração no Banco de Dados:</w:t>
      </w:r>
    </w:p>
    <w:p w:rsidR="00AC51F8" w:rsidRPr="000A3511" w:rsidRDefault="00AC51F8" w:rsidP="000A3511">
      <w:pPr>
        <w:pStyle w:val="PargrafodaLista"/>
        <w:numPr>
          <w:ilvl w:val="0"/>
          <w:numId w:val="13"/>
        </w:numPr>
        <w:rPr>
          <w:b/>
          <w:u w:val="single"/>
        </w:rPr>
      </w:pPr>
      <w:r>
        <w:t xml:space="preserve">Selecione o Console do Gerenciador de Pacotes do </w:t>
      </w:r>
      <w:proofErr w:type="spellStart"/>
      <w:r>
        <w:t>NuGet</w:t>
      </w:r>
      <w:proofErr w:type="spellEnd"/>
    </w:p>
    <w:p w:rsidR="00AC51F8" w:rsidRDefault="00AC51F8" w:rsidP="00AC51F8">
      <w:pPr>
        <w:pStyle w:val="PargrafodaLista"/>
      </w:pPr>
    </w:p>
    <w:p w:rsidR="00AC51F8" w:rsidRPr="00AC51F8" w:rsidRDefault="00AC51F8" w:rsidP="00B8740A">
      <w:pPr>
        <w:pStyle w:val="PargrafodaLista"/>
        <w:numPr>
          <w:ilvl w:val="0"/>
          <w:numId w:val="13"/>
        </w:numPr>
        <w:rPr>
          <w:b/>
        </w:rPr>
      </w:pPr>
      <w:r>
        <w:t xml:space="preserve">Execute: </w:t>
      </w:r>
    </w:p>
    <w:p w:rsidR="00AC51F8" w:rsidRDefault="00AC51F8" w:rsidP="00AC51F8">
      <w:pPr>
        <w:pStyle w:val="PargrafodaLista"/>
      </w:pPr>
    </w:p>
    <w:p w:rsidR="00AC51F8" w:rsidRDefault="00AC51F8" w:rsidP="00AC51F8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Scaffold-DbContext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"Data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=.\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 w:rsidR="003A3DAA">
        <w:rPr>
          <w:rFonts w:ascii="Consolas" w:hAnsi="Consolas" w:cs="Consolas"/>
          <w:color w:val="000000"/>
          <w:sz w:val="19"/>
          <w:szCs w:val="19"/>
        </w:rPr>
        <w:t>SENAI_WISHLIST_DESAFIO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132;"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3DAA">
        <w:rPr>
          <w:rFonts w:ascii="Consolas" w:hAnsi="Consolas" w:cs="Consolas"/>
          <w:color w:val="000000"/>
          <w:sz w:val="19"/>
          <w:szCs w:val="19"/>
        </w:rPr>
        <w:t>WishList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</w:p>
    <w:p w:rsidR="00AC51F8" w:rsidRDefault="00AC51F8" w:rsidP="00AC51F8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:rsidR="00AC51F8" w:rsidRDefault="009266B0" w:rsidP="00AC51F8">
      <w:pPr>
        <w:pStyle w:val="PargrafodaLista"/>
      </w:pPr>
      <w:r>
        <w:t>Nesta instrução temos:</w:t>
      </w:r>
    </w:p>
    <w:p w:rsidR="00AC51F8" w:rsidRDefault="00AC51F8" w:rsidP="00AC51F8">
      <w:pPr>
        <w:pStyle w:val="PargrafodaLista"/>
      </w:pPr>
      <w:r>
        <w:t xml:space="preserve">O comando: </w:t>
      </w:r>
      <w:proofErr w:type="spellStart"/>
      <w:r>
        <w:t>Scaffold-DbContext</w:t>
      </w:r>
      <w:proofErr w:type="spellEnd"/>
      <w:r>
        <w:t xml:space="preserve"> </w:t>
      </w:r>
    </w:p>
    <w:p w:rsidR="00AC51F8" w:rsidRDefault="00AC51F8" w:rsidP="00AC51F8">
      <w:pPr>
        <w:pStyle w:val="PargrafodaLista"/>
      </w:pPr>
      <w:r>
        <w:t xml:space="preserve">A </w:t>
      </w:r>
      <w:proofErr w:type="spellStart"/>
      <w:r>
        <w:t>string</w:t>
      </w:r>
      <w:proofErr w:type="spellEnd"/>
      <w:r>
        <w:t xml:space="preserve"> de conexão do banco de dados </w:t>
      </w:r>
    </w:p>
    <w:p w:rsidR="00AC51F8" w:rsidRDefault="00AC51F8" w:rsidP="00AC51F8">
      <w:pPr>
        <w:pStyle w:val="PargrafodaLista"/>
      </w:pPr>
      <w:r>
        <w:t xml:space="preserve">O nome do provedor usado </w:t>
      </w:r>
    </w:p>
    <w:p w:rsidR="00AC51F8" w:rsidRDefault="00AC51F8" w:rsidP="00AC51F8">
      <w:pPr>
        <w:pStyle w:val="PargrafodaLista"/>
      </w:pPr>
      <w:r>
        <w:t>-</w:t>
      </w:r>
      <w:proofErr w:type="spellStart"/>
      <w:r>
        <w:t>OutputDir</w:t>
      </w:r>
      <w:proofErr w:type="spellEnd"/>
      <w:r>
        <w:t xml:space="preserve"> - Nome da Pasta que fica as classes </w:t>
      </w:r>
    </w:p>
    <w:p w:rsidR="00AC51F8" w:rsidRDefault="00AC51F8" w:rsidP="00AC51F8">
      <w:pPr>
        <w:pStyle w:val="PargrafodaLista"/>
      </w:pPr>
      <w:r>
        <w:t>-</w:t>
      </w:r>
      <w:proofErr w:type="spellStart"/>
      <w:r>
        <w:t>ContextDir</w:t>
      </w:r>
      <w:proofErr w:type="spellEnd"/>
      <w:r>
        <w:t xml:space="preserve"> - Nome da pasta que fica o Contexto</w:t>
      </w:r>
    </w:p>
    <w:p w:rsidR="00AC51F8" w:rsidRDefault="00AC51F8" w:rsidP="00AC51F8">
      <w:pPr>
        <w:pStyle w:val="PargrafodaLista"/>
      </w:pPr>
      <w:r>
        <w:t>-</w:t>
      </w:r>
      <w:proofErr w:type="spellStart"/>
      <w:r>
        <w:t>Context</w:t>
      </w:r>
      <w:proofErr w:type="spellEnd"/>
      <w:r>
        <w:t xml:space="preserve"> - Nome do arquivo de Contexto</w:t>
      </w:r>
    </w:p>
    <w:p w:rsidR="00AC51F8" w:rsidRDefault="00AC51F8" w:rsidP="00AC51F8">
      <w:pPr>
        <w:pStyle w:val="PargrafodaLista"/>
      </w:pPr>
    </w:p>
    <w:p w:rsidR="00AC51F8" w:rsidRDefault="00AC51F8" w:rsidP="00AC51F8">
      <w:pPr>
        <w:pStyle w:val="PargrafodaLista"/>
        <w:rPr>
          <w:b/>
        </w:rPr>
      </w:pPr>
      <w:r w:rsidRPr="00AC51F8">
        <w:rPr>
          <w:b/>
        </w:rPr>
        <w:t>Atenção: Verifique se o Usuário e Senha passado corresponde com o acesso do servidor do banco de dados.</w:t>
      </w:r>
      <w:r>
        <w:rPr>
          <w:b/>
        </w:rPr>
        <w:t xml:space="preserve"> </w:t>
      </w:r>
    </w:p>
    <w:p w:rsidR="00AC51F8" w:rsidRDefault="00AC51F8" w:rsidP="00AC51F8">
      <w:pPr>
        <w:pStyle w:val="PargrafodaLista"/>
        <w:rPr>
          <w:b/>
        </w:rPr>
      </w:pPr>
    </w:p>
    <w:p w:rsidR="00AC51F8" w:rsidRDefault="00AC51F8" w:rsidP="00AC51F8">
      <w:pPr>
        <w:pStyle w:val="PargrafodaLista"/>
        <w:rPr>
          <w:b/>
        </w:rPr>
      </w:pPr>
      <w:r>
        <w:rPr>
          <w:b/>
        </w:rPr>
        <w:t>Executando o projeto:</w:t>
      </w:r>
    </w:p>
    <w:p w:rsidR="00AC51F8" w:rsidRDefault="00AC51F8" w:rsidP="00AC51F8">
      <w:pPr>
        <w:pStyle w:val="PargrafodaLista"/>
        <w:rPr>
          <w:b/>
        </w:rPr>
      </w:pPr>
    </w:p>
    <w:p w:rsidR="001A19C4" w:rsidRPr="000A3511" w:rsidRDefault="00AC51F8" w:rsidP="000A3511">
      <w:pPr>
        <w:pStyle w:val="PargrafodaLista"/>
        <w:numPr>
          <w:ilvl w:val="0"/>
          <w:numId w:val="8"/>
        </w:numPr>
        <w:rPr>
          <w:b/>
        </w:rPr>
      </w:pPr>
      <w:r>
        <w:t>Clique no botão de executar para rodar o programa:</w:t>
      </w:r>
    </w:p>
    <w:p w:rsidR="000A3511" w:rsidRDefault="000A3511" w:rsidP="000A3511">
      <w:pPr>
        <w:pStyle w:val="PargrafodaLista"/>
        <w:ind w:left="1080"/>
        <w:rPr>
          <w:b/>
        </w:rPr>
      </w:pPr>
    </w:p>
    <w:p w:rsidR="00460C48" w:rsidRPr="00460C48" w:rsidRDefault="00460C48" w:rsidP="000A3511">
      <w:pPr>
        <w:pStyle w:val="PargrafodaLista"/>
        <w:ind w:left="1080"/>
        <w:rPr>
          <w:b/>
          <w:u w:val="single"/>
        </w:rPr>
      </w:pPr>
      <w:bookmarkStart w:id="5" w:name="_GoBack"/>
      <w:bookmarkEnd w:id="5"/>
    </w:p>
    <w:p w:rsidR="0081045B" w:rsidRDefault="006C7D88" w:rsidP="0081045B">
      <w:pPr>
        <w:rPr>
          <w:b/>
        </w:rPr>
      </w:pPr>
      <w:r>
        <w:rPr>
          <w:b/>
        </w:rPr>
        <w:lastRenderedPageBreak/>
        <w:t>Exibir a documentação pelo</w:t>
      </w:r>
      <w:r w:rsidR="0081045B">
        <w:rPr>
          <w:b/>
        </w:rPr>
        <w:t xml:space="preserve"> </w:t>
      </w:r>
      <w:proofErr w:type="spellStart"/>
      <w:r w:rsidR="0081045B">
        <w:rPr>
          <w:b/>
        </w:rPr>
        <w:t>Swagger</w:t>
      </w:r>
      <w:proofErr w:type="spellEnd"/>
      <w:r w:rsidR="0081045B">
        <w:rPr>
          <w:b/>
        </w:rPr>
        <w:t>:</w:t>
      </w:r>
    </w:p>
    <w:p w:rsidR="0081045B" w:rsidRDefault="006C7D88" w:rsidP="006C7D88">
      <w:pPr>
        <w:pStyle w:val="PargrafodaLista"/>
        <w:numPr>
          <w:ilvl w:val="0"/>
          <w:numId w:val="10"/>
        </w:numPr>
      </w:pPr>
      <w:r>
        <w:t>Execute o programa e abra a URL:</w:t>
      </w:r>
    </w:p>
    <w:p w:rsidR="0081045B" w:rsidRPr="006C7D88" w:rsidRDefault="0081045B" w:rsidP="0081045B">
      <w:pPr>
        <w:pStyle w:val="PargrafodaLista"/>
        <w:rPr>
          <w:b/>
        </w:rPr>
      </w:pPr>
      <w:r w:rsidRPr="006C7D88">
        <w:rPr>
          <w:b/>
        </w:rPr>
        <w:t>http://localhost:5000/swagger/index.html</w:t>
      </w:r>
    </w:p>
    <w:p w:rsidR="0081045B" w:rsidRDefault="0081045B" w:rsidP="0081045B">
      <w:pPr>
        <w:pStyle w:val="PargrafodaLista"/>
        <w:rPr>
          <w:noProof/>
        </w:rPr>
      </w:pPr>
    </w:p>
    <w:p w:rsidR="003A3DAA" w:rsidRDefault="003A3DAA" w:rsidP="0081045B">
      <w:pPr>
        <w:pStyle w:val="PargrafodaLista"/>
        <w:rPr>
          <w:noProof/>
        </w:rPr>
      </w:pPr>
    </w:p>
    <w:p w:rsidR="003A3DAA" w:rsidRDefault="003A3DAA" w:rsidP="0081045B">
      <w:pPr>
        <w:pStyle w:val="PargrafodaLista"/>
        <w:rPr>
          <w:noProof/>
        </w:rPr>
      </w:pPr>
    </w:p>
    <w:p w:rsidR="003A3DAA" w:rsidRDefault="003A3DAA" w:rsidP="0081045B">
      <w:pPr>
        <w:pStyle w:val="PargrafodaLista"/>
        <w:rPr>
          <w:noProof/>
        </w:rPr>
      </w:pPr>
    </w:p>
    <w:p w:rsidR="003A3DAA" w:rsidRDefault="003A3DAA" w:rsidP="0081045B">
      <w:pPr>
        <w:pStyle w:val="PargrafodaLista"/>
        <w:rPr>
          <w:noProof/>
        </w:rPr>
      </w:pPr>
    </w:p>
    <w:p w:rsidR="003A3DAA" w:rsidRDefault="003A3DAA" w:rsidP="0081045B">
      <w:pPr>
        <w:pStyle w:val="PargrafodaLista"/>
        <w:rPr>
          <w:noProof/>
        </w:rPr>
      </w:pPr>
    </w:p>
    <w:p w:rsidR="003A3DAA" w:rsidRDefault="003A3DAA" w:rsidP="0081045B">
      <w:pPr>
        <w:pStyle w:val="PargrafodaLista"/>
        <w:rPr>
          <w:noProof/>
        </w:rPr>
      </w:pPr>
    </w:p>
    <w:p w:rsidR="003A3DAA" w:rsidRDefault="003A3DAA" w:rsidP="0081045B">
      <w:pPr>
        <w:pStyle w:val="PargrafodaLista"/>
        <w:rPr>
          <w:noProof/>
        </w:rPr>
      </w:pPr>
    </w:p>
    <w:p w:rsidR="003A3DAA" w:rsidRDefault="003A3DAA" w:rsidP="0081045B">
      <w:pPr>
        <w:pStyle w:val="PargrafodaLista"/>
        <w:rPr>
          <w:noProof/>
        </w:rPr>
      </w:pPr>
    </w:p>
    <w:p w:rsidR="003A3DAA" w:rsidRDefault="003A3DAA" w:rsidP="0081045B">
      <w:pPr>
        <w:pStyle w:val="PargrafodaLista"/>
        <w:rPr>
          <w:noProof/>
        </w:rPr>
      </w:pPr>
    </w:p>
    <w:p w:rsidR="003A3DAA" w:rsidRDefault="003A3DAA" w:rsidP="0081045B">
      <w:pPr>
        <w:pStyle w:val="PargrafodaLista"/>
        <w:rPr>
          <w:noProof/>
        </w:rPr>
      </w:pPr>
    </w:p>
    <w:p w:rsidR="003A3DAA" w:rsidRDefault="003A3DAA" w:rsidP="0081045B">
      <w:pPr>
        <w:pStyle w:val="PargrafodaLista"/>
        <w:rPr>
          <w:noProof/>
        </w:rPr>
      </w:pPr>
    </w:p>
    <w:p w:rsidR="003A3DAA" w:rsidRPr="0081045B" w:rsidRDefault="003A3DAA" w:rsidP="0081045B">
      <w:pPr>
        <w:pStyle w:val="PargrafodaLista"/>
      </w:pPr>
    </w:p>
    <w:p w:rsidR="00AC51F8" w:rsidRDefault="00AC51F8" w:rsidP="00AC51F8">
      <w:pPr>
        <w:pStyle w:val="PargrafodaLista"/>
        <w:rPr>
          <w:b/>
        </w:rPr>
      </w:pPr>
    </w:p>
    <w:p w:rsidR="00AC51F8" w:rsidRPr="00AC51F8" w:rsidRDefault="00AC51F8" w:rsidP="00AC51F8">
      <w:pPr>
        <w:pStyle w:val="PargrafodaLista"/>
        <w:rPr>
          <w:b/>
        </w:rPr>
      </w:pPr>
    </w:p>
    <w:p w:rsidR="00D162E1" w:rsidRDefault="00D162E1" w:rsidP="003457DF">
      <w:pPr>
        <w:rPr>
          <w:lang w:eastAsia="en-US"/>
        </w:rPr>
      </w:pPr>
    </w:p>
    <w:p w:rsidR="003457DF" w:rsidRDefault="003457DF" w:rsidP="003457DF">
      <w:pPr>
        <w:rPr>
          <w:lang w:eastAsia="en-US"/>
        </w:rPr>
      </w:pPr>
    </w:p>
    <w:p w:rsidR="003457DF" w:rsidRDefault="003457DF" w:rsidP="003457DF">
      <w:pPr>
        <w:rPr>
          <w:lang w:eastAsia="en-US"/>
        </w:rPr>
      </w:pPr>
    </w:p>
    <w:p w:rsidR="003457DF" w:rsidRDefault="003457DF" w:rsidP="003457DF">
      <w:pPr>
        <w:rPr>
          <w:lang w:eastAsia="en-US"/>
        </w:rPr>
      </w:pPr>
    </w:p>
    <w:p w:rsidR="003A3DAA" w:rsidRDefault="003A3DAA" w:rsidP="003457DF">
      <w:pPr>
        <w:rPr>
          <w:lang w:eastAsia="en-US"/>
        </w:rPr>
      </w:pPr>
    </w:p>
    <w:p w:rsidR="003457DF" w:rsidRDefault="003457DF" w:rsidP="003457DF">
      <w:pPr>
        <w:rPr>
          <w:u w:val="single"/>
          <w:lang w:eastAsia="en-US"/>
        </w:rPr>
      </w:pPr>
    </w:p>
    <w:p w:rsidR="00460C48" w:rsidRDefault="00460C48" w:rsidP="003457DF">
      <w:pPr>
        <w:rPr>
          <w:u w:val="single"/>
          <w:lang w:eastAsia="en-US"/>
        </w:rPr>
      </w:pPr>
    </w:p>
    <w:p w:rsidR="00460C48" w:rsidRDefault="00460C48" w:rsidP="003457DF">
      <w:pPr>
        <w:rPr>
          <w:u w:val="single"/>
          <w:lang w:eastAsia="en-US"/>
        </w:rPr>
      </w:pPr>
    </w:p>
    <w:p w:rsidR="00460C48" w:rsidRDefault="00460C48" w:rsidP="003457DF">
      <w:pPr>
        <w:rPr>
          <w:u w:val="single"/>
          <w:lang w:eastAsia="en-US"/>
        </w:rPr>
      </w:pPr>
    </w:p>
    <w:p w:rsidR="00460C48" w:rsidRDefault="00460C48" w:rsidP="003457DF">
      <w:pPr>
        <w:rPr>
          <w:u w:val="single"/>
          <w:lang w:eastAsia="en-US"/>
        </w:rPr>
      </w:pPr>
    </w:p>
    <w:p w:rsidR="00460C48" w:rsidRDefault="00460C48" w:rsidP="003457DF">
      <w:pPr>
        <w:rPr>
          <w:u w:val="single"/>
          <w:lang w:eastAsia="en-US"/>
        </w:rPr>
      </w:pPr>
    </w:p>
    <w:p w:rsidR="00460C48" w:rsidRDefault="00460C48" w:rsidP="003457DF">
      <w:pPr>
        <w:rPr>
          <w:u w:val="single"/>
          <w:lang w:eastAsia="en-US"/>
        </w:rPr>
      </w:pPr>
    </w:p>
    <w:p w:rsidR="00460C48" w:rsidRDefault="00460C48" w:rsidP="003457DF">
      <w:pPr>
        <w:rPr>
          <w:u w:val="single"/>
          <w:lang w:eastAsia="en-US"/>
        </w:rPr>
      </w:pPr>
    </w:p>
    <w:p w:rsidR="00460C48" w:rsidRDefault="00460C48" w:rsidP="003457DF">
      <w:pPr>
        <w:rPr>
          <w:u w:val="single"/>
          <w:lang w:eastAsia="en-US"/>
        </w:rPr>
      </w:pPr>
    </w:p>
    <w:p w:rsidR="00460C48" w:rsidRDefault="00460C48" w:rsidP="003457DF">
      <w:pPr>
        <w:rPr>
          <w:u w:val="single"/>
          <w:lang w:eastAsia="en-US"/>
        </w:rPr>
      </w:pPr>
    </w:p>
    <w:p w:rsidR="00460C48" w:rsidRPr="003457DF" w:rsidRDefault="00460C48" w:rsidP="003457DF">
      <w:pPr>
        <w:rPr>
          <w:u w:val="single"/>
          <w:lang w:eastAsia="en-US"/>
        </w:rPr>
      </w:pPr>
    </w:p>
    <w:p w:rsidR="004A0592" w:rsidRDefault="006E0CD1" w:rsidP="006E0CD1">
      <w:pPr>
        <w:pStyle w:val="cabealho1"/>
        <w:rPr>
          <w:lang w:eastAsia="en-US"/>
        </w:rPr>
      </w:pPr>
      <w:bookmarkStart w:id="6" w:name="_Toc5797347"/>
      <w:r>
        <w:rPr>
          <w:lang w:eastAsia="en-US"/>
        </w:rPr>
        <w:t>Funcionalidades</w:t>
      </w:r>
      <w:bookmarkEnd w:id="6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7" w:name="_Toc5797348"/>
      <w:r>
        <w:rPr>
          <w:lang w:eastAsia="en-US"/>
        </w:rPr>
        <w:t>Web</w:t>
      </w:r>
      <w:bookmarkEnd w:id="7"/>
    </w:p>
    <w:p w:rsidR="003A3DAA" w:rsidRDefault="003A3DAA" w:rsidP="003A3DAA">
      <w:pPr>
        <w:pStyle w:val="PargrafodaLista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Cadastrar desejo</w:t>
      </w:r>
    </w:p>
    <w:p w:rsidR="003A3DAA" w:rsidRDefault="003A3DAA" w:rsidP="003A3DAA">
      <w:pPr>
        <w:pStyle w:val="PargrafodaLista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Listar todos os desejos</w:t>
      </w:r>
    </w:p>
    <w:p w:rsidR="003A3DAA" w:rsidRDefault="003A3DAA" w:rsidP="003A3DAA">
      <w:pPr>
        <w:pStyle w:val="PargrafodaLista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Realizar </w:t>
      </w:r>
      <w:proofErr w:type="spellStart"/>
      <w:r>
        <w:rPr>
          <w:lang w:eastAsia="en-US"/>
        </w:rPr>
        <w:t>login</w:t>
      </w:r>
      <w:proofErr w:type="spellEnd"/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8" w:name="_Toc5797349"/>
      <w:r>
        <w:rPr>
          <w:lang w:eastAsia="en-US"/>
        </w:rPr>
        <w:lastRenderedPageBreak/>
        <w:t>Protótipos</w:t>
      </w:r>
      <w:bookmarkEnd w:id="8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9" w:name="_Toc5797350"/>
      <w:r>
        <w:rPr>
          <w:lang w:eastAsia="en-US"/>
        </w:rPr>
        <w:t>Web</w:t>
      </w:r>
      <w:bookmarkEnd w:id="9"/>
    </w:p>
    <w:p w:rsidR="006E0CD1" w:rsidRDefault="000A3511" w:rsidP="006E0CD1">
      <w:pPr>
        <w:rPr>
          <w:lang w:eastAsia="en-US"/>
        </w:rPr>
      </w:pPr>
      <w:r>
        <w:rPr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50.65pt;height:252.7pt">
            <v:imagedata r:id="rId13" o:title="login"/>
          </v:shape>
        </w:pict>
      </w:r>
      <w:r>
        <w:rPr>
          <w:lang w:eastAsia="en-US"/>
        </w:rPr>
        <w:pict>
          <v:shape id="_x0000_i1050" type="#_x0000_t75" style="width:450.65pt;height:252.7pt">
            <v:imagedata r:id="rId14" o:title="listar"/>
          </v:shape>
        </w:pict>
      </w:r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0" w:name="_Toc5797351"/>
      <w:r>
        <w:lastRenderedPageBreak/>
        <w:t>Front-</w:t>
      </w:r>
      <w:proofErr w:type="spellStart"/>
      <w:r>
        <w:t>End</w:t>
      </w:r>
      <w:bookmarkEnd w:id="10"/>
      <w:proofErr w:type="spellEnd"/>
    </w:p>
    <w:p w:rsidR="000A3511" w:rsidRPr="000A3511" w:rsidRDefault="000A3511" w:rsidP="000A3511">
      <w:r>
        <w:t xml:space="preserve"> </w:t>
      </w:r>
    </w:p>
    <w:p w:rsidR="00F03B38" w:rsidRDefault="000A3511" w:rsidP="000A3511">
      <w:pPr>
        <w:rPr>
          <w:b/>
        </w:rPr>
      </w:pPr>
      <w:r>
        <w:rPr>
          <w:b/>
        </w:rPr>
        <w:t>Instalar o pacote</w:t>
      </w:r>
      <w:r w:rsidR="00460C48">
        <w:rPr>
          <w:b/>
        </w:rPr>
        <w:t xml:space="preserve"> Node </w:t>
      </w:r>
      <w:proofErr w:type="spellStart"/>
      <w:r w:rsidR="00460C48">
        <w:rPr>
          <w:b/>
        </w:rPr>
        <w:t>Package</w:t>
      </w:r>
      <w:proofErr w:type="spellEnd"/>
      <w:r w:rsidR="00460C48">
        <w:rPr>
          <w:b/>
        </w:rPr>
        <w:t xml:space="preserve"> Manager:</w:t>
      </w:r>
    </w:p>
    <w:p w:rsidR="00460C48" w:rsidRDefault="00460C48" w:rsidP="00460C48">
      <w:pPr>
        <w:pStyle w:val="PargrafodaLista"/>
        <w:numPr>
          <w:ilvl w:val="0"/>
          <w:numId w:val="15"/>
        </w:numPr>
      </w:pPr>
      <w:r>
        <w:t xml:space="preserve">Insira no terminal o comando: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460C48" w:rsidRPr="00460C48" w:rsidRDefault="00460C48" w:rsidP="00460C48">
      <w:pPr>
        <w:rPr>
          <w:b/>
          <w:u w:val="single"/>
        </w:rPr>
      </w:pPr>
    </w:p>
    <w:p w:rsidR="00460C48" w:rsidRDefault="00460C48" w:rsidP="00460C48">
      <w:pPr>
        <w:rPr>
          <w:b/>
        </w:rPr>
      </w:pPr>
      <w:r>
        <w:rPr>
          <w:b/>
        </w:rPr>
        <w:t>Abrindo o projeto no navegador:</w:t>
      </w:r>
    </w:p>
    <w:p w:rsidR="00460C48" w:rsidRPr="00460C48" w:rsidRDefault="00460C48" w:rsidP="00460C48">
      <w:pPr>
        <w:pStyle w:val="PargrafodaLista"/>
        <w:numPr>
          <w:ilvl w:val="0"/>
          <w:numId w:val="16"/>
        </w:numPr>
      </w:pPr>
      <w:r>
        <w:t xml:space="preserve">Insira no terminal: </w:t>
      </w:r>
      <w:proofErr w:type="spellStart"/>
      <w:r>
        <w:t>npm</w:t>
      </w:r>
      <w:proofErr w:type="spellEnd"/>
      <w:r>
        <w:t xml:space="preserve"> start</w:t>
      </w:r>
    </w:p>
    <w:sectPr w:rsidR="00460C48" w:rsidRPr="00460C4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F4C" w:rsidRDefault="00D84F4C">
      <w:pPr>
        <w:spacing w:after="0" w:line="240" w:lineRule="auto"/>
      </w:pPr>
      <w:r>
        <w:separator/>
      </w:r>
    </w:p>
  </w:endnote>
  <w:endnote w:type="continuationSeparator" w:id="0">
    <w:p w:rsidR="00D84F4C" w:rsidRDefault="00D8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3" w:type="pct"/>
      <w:shd w:val="clear" w:color="auto" w:fill="F24F4F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88"/>
      <w:gridCol w:w="4589"/>
    </w:tblGrid>
    <w:tr w:rsidR="00246929" w:rsidTr="00246929">
      <w:trPr>
        <w:trHeight w:val="261"/>
      </w:trPr>
      <w:tc>
        <w:tcPr>
          <w:tcW w:w="2500" w:type="pct"/>
          <w:shd w:val="clear" w:color="auto" w:fill="F24F4F" w:themeFill="accent1"/>
          <w:vAlign w:val="center"/>
        </w:tcPr>
        <w:p w:rsidR="00246929" w:rsidRPr="00246929" w:rsidRDefault="002C2583">
          <w:pPr>
            <w:pStyle w:val="Rodap0"/>
            <w:spacing w:before="80" w:after="80"/>
            <w:jc w:val="both"/>
            <w:rPr>
              <w:caps w:val="0"/>
              <w:color w:val="FA3C5E"/>
              <w:sz w:val="18"/>
              <w:szCs w:val="18"/>
            </w:rPr>
          </w:pPr>
          <w:sdt>
            <w:sdtPr>
              <w:rPr>
                <w:caps w:val="0"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2042E19DF731496FB5BE21B5197E4F9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6929">
                <w:rPr>
                  <w:caps w:val="0"/>
                  <w:color w:val="FFFFFF" w:themeColor="background1"/>
                  <w:sz w:val="18"/>
                  <w:szCs w:val="18"/>
                </w:rPr>
                <w:t>Documentação</w:t>
              </w:r>
            </w:sdtContent>
          </w:sdt>
        </w:p>
      </w:tc>
      <w:tc>
        <w:tcPr>
          <w:tcW w:w="2500" w:type="pct"/>
          <w:shd w:val="clear" w:color="auto" w:fill="F24F4F" w:themeFill="accent1"/>
          <w:vAlign w:val="center"/>
        </w:tcPr>
        <w:sdt>
          <w:sdtPr>
            <w:rPr>
              <w:caps w:val="0"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9EAA57E82A404BA49C4AB43A582316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46929" w:rsidRDefault="00246929">
              <w:pPr>
                <w:pStyle w:val="Rodap0"/>
                <w:spacing w:before="80" w:after="80"/>
                <w:jc w:val="right"/>
                <w:rPr>
                  <w:caps w:val="0"/>
                  <w:color w:val="FFFFFF" w:themeColor="background1"/>
                  <w:sz w:val="18"/>
                  <w:szCs w:val="18"/>
                </w:rPr>
              </w:pPr>
              <w:proofErr w:type="spellStart"/>
              <w:r>
                <w:rPr>
                  <w:caps w:val="0"/>
                  <w:color w:val="FFFFFF" w:themeColor="background1"/>
                  <w:sz w:val="18"/>
                  <w:szCs w:val="18"/>
                </w:rPr>
                <w:t>WishList</w:t>
              </w:r>
              <w:proofErr w:type="spellEnd"/>
            </w:p>
          </w:sdtContent>
        </w:sdt>
      </w:tc>
    </w:tr>
  </w:tbl>
  <w:p w:rsidR="00246929" w:rsidRDefault="00246929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Pr="003A3DAA" w:rsidRDefault="002C2583">
    <w:pPr>
      <w:pStyle w:val="rodap"/>
      <w:rPr>
        <w:color w:val="FF0066"/>
      </w:rPr>
    </w:pPr>
    <w:sdt>
      <w:sdtPr>
        <w:rPr>
          <w:color w:val="FF0066"/>
        </w:r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 w:rsidRPr="003A3DAA">
          <w:rPr>
            <w:color w:val="FF0066"/>
          </w:rPr>
          <w:t>Documentação</w:t>
        </w:r>
      </w:sdtContent>
    </w:sdt>
    <w:r w:rsidR="00997D7D" w:rsidRPr="003A3DAA">
      <w:rPr>
        <w:color w:val="FF0066"/>
      </w:rPr>
      <w:t xml:space="preserve"> -</w:t>
    </w:r>
    <w:r w:rsidR="003A3DAA" w:rsidRPr="003A3DAA">
      <w:rPr>
        <w:color w:val="FF0066"/>
      </w:rPr>
      <w:t xml:space="preserve"> Abril</w:t>
    </w:r>
    <w:sdt>
      <w:sdtPr>
        <w:rPr>
          <w:color w:val="FF0066"/>
        </w:r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 w:rsidRPr="003A3DAA">
          <w:rPr>
            <w:color w:val="FF0066"/>
          </w:rPr>
          <w:t xml:space="preserve"> de 2019</w:t>
        </w:r>
      </w:sdtContent>
    </w:sdt>
    <w:r w:rsidR="00997D7D" w:rsidRPr="003A3DAA">
      <w:rPr>
        <w:color w:val="FF0066"/>
      </w:rPr>
      <w:ptab w:relativeTo="margin" w:alignment="right" w:leader="none"/>
    </w:r>
    <w:r w:rsidR="00997D7D" w:rsidRPr="003A3DAA">
      <w:rPr>
        <w:color w:val="FF0066"/>
      </w:rPr>
      <w:fldChar w:fldCharType="begin"/>
    </w:r>
    <w:r w:rsidR="00997D7D" w:rsidRPr="003A3DAA">
      <w:rPr>
        <w:color w:val="FF0066"/>
      </w:rPr>
      <w:instrText>PAGE   \* MERGEFORMAT</w:instrText>
    </w:r>
    <w:r w:rsidR="00997D7D" w:rsidRPr="003A3DAA">
      <w:rPr>
        <w:color w:val="FF0066"/>
      </w:rPr>
      <w:fldChar w:fldCharType="separate"/>
    </w:r>
    <w:r w:rsidR="00460C48">
      <w:rPr>
        <w:noProof/>
        <w:color w:val="FF0066"/>
      </w:rPr>
      <w:t>8</w:t>
    </w:r>
    <w:r w:rsidR="00997D7D" w:rsidRPr="003A3DAA">
      <w:rPr>
        <w:noProof/>
        <w:color w:val="FF00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F4C" w:rsidRDefault="00D84F4C">
      <w:pPr>
        <w:spacing w:after="0" w:line="240" w:lineRule="auto"/>
      </w:pPr>
      <w:r>
        <w:separator/>
      </w:r>
    </w:p>
  </w:footnote>
  <w:footnote w:type="continuationSeparator" w:id="0">
    <w:p w:rsidR="00D84F4C" w:rsidRDefault="00D84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C5ADD"/>
    <w:multiLevelType w:val="hybridMultilevel"/>
    <w:tmpl w:val="5CF49ABC"/>
    <w:lvl w:ilvl="0" w:tplc="9D00B2A0">
      <w:start w:val="1"/>
      <w:numFmt w:val="decimal"/>
      <w:lvlText w:val="%1-"/>
      <w:lvlJc w:val="left"/>
      <w:pPr>
        <w:ind w:left="786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ECB3E9C"/>
    <w:multiLevelType w:val="hybridMultilevel"/>
    <w:tmpl w:val="D6F87684"/>
    <w:lvl w:ilvl="0" w:tplc="FD067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55E00"/>
    <w:multiLevelType w:val="hybridMultilevel"/>
    <w:tmpl w:val="AD04E22E"/>
    <w:lvl w:ilvl="0" w:tplc="94A4D20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C732F"/>
    <w:multiLevelType w:val="hybridMultilevel"/>
    <w:tmpl w:val="97122FEE"/>
    <w:lvl w:ilvl="0" w:tplc="1A989C7A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06E0A"/>
    <w:multiLevelType w:val="hybridMultilevel"/>
    <w:tmpl w:val="0CF218A2"/>
    <w:lvl w:ilvl="0" w:tplc="1EA869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8A57B6"/>
    <w:multiLevelType w:val="hybridMultilevel"/>
    <w:tmpl w:val="0FF2F210"/>
    <w:lvl w:ilvl="0" w:tplc="CE6EDA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46FE8"/>
    <w:multiLevelType w:val="hybridMultilevel"/>
    <w:tmpl w:val="E8EA1692"/>
    <w:lvl w:ilvl="0" w:tplc="1E46EE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1E6C36"/>
    <w:multiLevelType w:val="hybridMultilevel"/>
    <w:tmpl w:val="435C773C"/>
    <w:lvl w:ilvl="0" w:tplc="AFB06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EA69E2"/>
    <w:multiLevelType w:val="hybridMultilevel"/>
    <w:tmpl w:val="46F0C5E4"/>
    <w:lvl w:ilvl="0" w:tplc="24A05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E4BD4"/>
    <w:multiLevelType w:val="hybridMultilevel"/>
    <w:tmpl w:val="77E2AF6C"/>
    <w:lvl w:ilvl="0" w:tplc="735AB2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1"/>
  </w:num>
  <w:num w:numId="6">
    <w:abstractNumId w:val="11"/>
  </w:num>
  <w:num w:numId="7">
    <w:abstractNumId w:val="12"/>
  </w:num>
  <w:num w:numId="8">
    <w:abstractNumId w:val="13"/>
  </w:num>
  <w:num w:numId="9">
    <w:abstractNumId w:val="15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3578"/>
    <w:rsid w:val="00046B04"/>
    <w:rsid w:val="000A3511"/>
    <w:rsid w:val="000C3257"/>
    <w:rsid w:val="000C4200"/>
    <w:rsid w:val="00143E62"/>
    <w:rsid w:val="001A19C4"/>
    <w:rsid w:val="00246929"/>
    <w:rsid w:val="00260D8E"/>
    <w:rsid w:val="00283375"/>
    <w:rsid w:val="002C2583"/>
    <w:rsid w:val="002C440D"/>
    <w:rsid w:val="002C73DE"/>
    <w:rsid w:val="002E0003"/>
    <w:rsid w:val="003457DF"/>
    <w:rsid w:val="00362822"/>
    <w:rsid w:val="00376460"/>
    <w:rsid w:val="003A1B68"/>
    <w:rsid w:val="003A3DAA"/>
    <w:rsid w:val="003D08CD"/>
    <w:rsid w:val="00456E37"/>
    <w:rsid w:val="00460C48"/>
    <w:rsid w:val="0046629B"/>
    <w:rsid w:val="004A0592"/>
    <w:rsid w:val="005177BA"/>
    <w:rsid w:val="00524B9A"/>
    <w:rsid w:val="00585F9D"/>
    <w:rsid w:val="00657A13"/>
    <w:rsid w:val="00674BE9"/>
    <w:rsid w:val="00695C1D"/>
    <w:rsid w:val="006C7D88"/>
    <w:rsid w:val="006E0CD1"/>
    <w:rsid w:val="006F3AFC"/>
    <w:rsid w:val="00723849"/>
    <w:rsid w:val="00730217"/>
    <w:rsid w:val="00792337"/>
    <w:rsid w:val="007C7D98"/>
    <w:rsid w:val="007F3CBC"/>
    <w:rsid w:val="0081045B"/>
    <w:rsid w:val="00894B11"/>
    <w:rsid w:val="008A7F37"/>
    <w:rsid w:val="008B137F"/>
    <w:rsid w:val="008D4D82"/>
    <w:rsid w:val="009266B0"/>
    <w:rsid w:val="00952E23"/>
    <w:rsid w:val="00960319"/>
    <w:rsid w:val="00960691"/>
    <w:rsid w:val="00997D7D"/>
    <w:rsid w:val="009A3F87"/>
    <w:rsid w:val="009E2D84"/>
    <w:rsid w:val="00A25BD2"/>
    <w:rsid w:val="00A967A8"/>
    <w:rsid w:val="00AC0B37"/>
    <w:rsid w:val="00AC51F8"/>
    <w:rsid w:val="00B36547"/>
    <w:rsid w:val="00B8740A"/>
    <w:rsid w:val="00BB5B9E"/>
    <w:rsid w:val="00BD1F44"/>
    <w:rsid w:val="00BD3832"/>
    <w:rsid w:val="00C26497"/>
    <w:rsid w:val="00C619B8"/>
    <w:rsid w:val="00C86073"/>
    <w:rsid w:val="00C92BD1"/>
    <w:rsid w:val="00D0024A"/>
    <w:rsid w:val="00D162E1"/>
    <w:rsid w:val="00D83DC2"/>
    <w:rsid w:val="00D84F4C"/>
    <w:rsid w:val="00DA19B6"/>
    <w:rsid w:val="00DB563A"/>
    <w:rsid w:val="00DE3EA9"/>
    <w:rsid w:val="00E43E78"/>
    <w:rsid w:val="00E6531E"/>
    <w:rsid w:val="00E95AA4"/>
    <w:rsid w:val="00EB66D8"/>
    <w:rsid w:val="00EF0A00"/>
    <w:rsid w:val="00F03B38"/>
    <w:rsid w:val="00F400AB"/>
    <w:rsid w:val="00F5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A7CEC7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3A3DAA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FF0066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3A3DAA"/>
    <w:rPr>
      <w:rFonts w:asciiTheme="majorHAnsi" w:eastAsiaTheme="majorEastAsia" w:hAnsiTheme="majorHAnsi" w:cstheme="majorBidi"/>
      <w:color w:val="FF0066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iPriority w:val="99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uiPriority w:val="99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C6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  <w:docPart>
      <w:docPartPr>
        <w:name w:val="2042E19DF731496FB5BE21B5197E4F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D7AEB0-2FDE-4861-A74D-1910B46522CB}"/>
      </w:docPartPr>
      <w:docPartBody>
        <w:p w:rsidR="00252568" w:rsidRDefault="00340DB8" w:rsidP="00340DB8">
          <w:pPr>
            <w:pStyle w:val="2042E19DF731496FB5BE21B5197E4F9A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9EAA57E82A404BA49C4AB43A582316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C3C2DD-BABF-4B01-B259-AF0EE9C70064}"/>
      </w:docPartPr>
      <w:docPartBody>
        <w:p w:rsidR="00252568" w:rsidRDefault="00340DB8" w:rsidP="00340DB8">
          <w:pPr>
            <w:pStyle w:val="9EAA57E82A404BA49C4AB43A5823168E"/>
          </w:pPr>
          <w:r>
            <w:rPr>
              <w:caps/>
              <w:color w:val="FFFFFF" w:themeColor="background1"/>
              <w:sz w:val="18"/>
              <w:szCs w:val="18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252568"/>
    <w:rsid w:val="00340DB8"/>
    <w:rsid w:val="00406E44"/>
    <w:rsid w:val="004265B1"/>
    <w:rsid w:val="00571EE0"/>
    <w:rsid w:val="0073396C"/>
    <w:rsid w:val="007B0D7C"/>
    <w:rsid w:val="00973EE1"/>
    <w:rsid w:val="00A775E7"/>
    <w:rsid w:val="00B769F3"/>
    <w:rsid w:val="00C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  <w:style w:type="paragraph" w:customStyle="1" w:styleId="2042E19DF731496FB5BE21B5197E4F9A">
    <w:name w:val="2042E19DF731496FB5BE21B5197E4F9A"/>
    <w:rsid w:val="00340DB8"/>
  </w:style>
  <w:style w:type="paragraph" w:customStyle="1" w:styleId="9EAA57E82A404BA49C4AB43A5823168E">
    <w:name w:val="9EAA57E82A404BA49C4AB43A5823168E"/>
    <w:rsid w:val="00340DB8"/>
  </w:style>
  <w:style w:type="paragraph" w:customStyle="1" w:styleId="ED9E044FC8FE43F5B1FE6E1B692DD9B8">
    <w:name w:val="ED9E044FC8FE43F5B1FE6E1B692DD9B8"/>
    <w:rsid w:val="00340DB8"/>
  </w:style>
  <w:style w:type="paragraph" w:customStyle="1" w:styleId="55C1E166802C40C9AA46D21EE9C89616">
    <w:name w:val="55C1E166802C40C9AA46D21EE9C89616"/>
    <w:rsid w:val="00340DB8"/>
  </w:style>
  <w:style w:type="paragraph" w:customStyle="1" w:styleId="64EB8E8067074AF6BA71208A3368A550">
    <w:name w:val="64EB8E8067074AF6BA71208A3368A550"/>
    <w:rsid w:val="00340D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3FC8A1-D134-4691-95D2-DB79DEEF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9</Pages>
  <Words>398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WishList</dc:subject>
  <dc:creator>WishList</dc:creator>
  <cp:keywords/>
  <dc:description/>
  <cp:lastModifiedBy>Aline de Morais Soares</cp:lastModifiedBy>
  <cp:revision>2</cp:revision>
  <dcterms:created xsi:type="dcterms:W3CDTF">2019-04-10T17:03:00Z</dcterms:created>
  <dcterms:modified xsi:type="dcterms:W3CDTF">2019-04-10T17:03:00Z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